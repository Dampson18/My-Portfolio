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11D7B" w14:textId="77777777" w:rsidR="003452D9" w:rsidRPr="00CE4D05" w:rsidRDefault="005F36A0">
      <w:pPr>
        <w:pStyle w:val="ContactInf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887B2">
                <wp:simplePos x="0" y="0"/>
                <wp:positionH relativeFrom="column">
                  <wp:posOffset>-1988</wp:posOffset>
                </wp:positionH>
                <wp:positionV relativeFrom="paragraph">
                  <wp:posOffset>-113306</wp:posOffset>
                </wp:positionV>
                <wp:extent cx="1030688" cy="797477"/>
                <wp:effectExtent l="0" t="0" r="1714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88" cy="797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EDD169" w14:textId="77777777" w:rsidR="005F36A0" w:rsidRDefault="00594530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A7BFEC1">
                                  <wp:extent cx="752475" cy="699135"/>
                                  <wp:effectExtent l="0" t="0" r="9525" b="571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G_20240106_105459_290~2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2475" cy="699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887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15pt;margin-top:-8.9pt;width:81.15pt;height:6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" fillcolor="white [3201]" strokecolor="white [3212]" strokeweight=".5pt">
                <v:textbox>
                  <w:txbxContent>
                    <w:p w14:paraId="10EDD169" w14:textId="77777777" w:rsidR="005F36A0" w:rsidRDefault="00594530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A7BFEC1">
                            <wp:extent cx="752475" cy="699135"/>
                            <wp:effectExtent l="0" t="0" r="9525" b="571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G_20240106_105459_290~2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2475" cy="699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Times New Roman" w:hAnsi="Times New Roman" w:cs="Times New Roman"/>
            <w:sz w:val="24"/>
            <w:szCs w:val="24"/>
          </w:rPr>
          <w:alias w:val="Street Address"/>
          <w:tag w:val="Street Address"/>
          <w:id w:val="1415969137"/>
          <w:placeholder>
            <w:docPart w:val="7C9685C495614A45858F3D895CBE7466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1A5AB6" w:rsidRPr="00CE4D05">
            <w:rPr>
              <w:rFonts w:ascii="Times New Roman" w:hAnsi="Times New Roman" w:cs="Times New Roman"/>
              <w:sz w:val="24"/>
              <w:szCs w:val="24"/>
            </w:rPr>
            <w:t>OLD AYENSU ESTATE, OYIBI, F12</w:t>
          </w:r>
        </w:sdtContent>
      </w:sdt>
    </w:p>
    <w:p w14:paraId="7934B0A0" w14:textId="77777777" w:rsidR="003452D9" w:rsidRPr="00CE4D05" w:rsidRDefault="00000000">
      <w:pPr>
        <w:pStyle w:val="ContactInf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Telephone"/>
          <w:tag w:val="Telephone"/>
          <w:id w:val="599758962"/>
          <w:placeholder>
            <w:docPart w:val="DDA50BA639A64BA18ADFC3DB3316F82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1A5AB6" w:rsidRPr="00CE4D05">
            <w:rPr>
              <w:rFonts w:ascii="Times New Roman" w:hAnsi="Times New Roman" w:cs="Times New Roman"/>
              <w:sz w:val="24"/>
              <w:szCs w:val="24"/>
            </w:rPr>
            <w:t>+233 204242615</w:t>
          </w:r>
        </w:sdtContent>
      </w:sdt>
    </w:p>
    <w:sdt>
      <w:sdtPr>
        <w:rPr>
          <w:rStyle w:val="Emphasis"/>
          <w:rFonts w:ascii="Times New Roman" w:hAnsi="Times New Roman" w:cs="Times New Roman"/>
          <w:sz w:val="24"/>
          <w:szCs w:val="24"/>
        </w:rPr>
        <w:alias w:val="Email"/>
        <w:tag w:val=""/>
        <w:id w:val="1889536063"/>
        <w:placeholder>
          <w:docPart w:val="C6BED30B73F34C0EA058E161649E120A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7568EC1F" w14:textId="77777777" w:rsidR="003452D9" w:rsidRPr="00CE4D05" w:rsidRDefault="00CE4D05">
          <w:pPr>
            <w:pStyle w:val="ContactInfo"/>
            <w:rPr>
              <w:rStyle w:val="Emphasis"/>
              <w:rFonts w:ascii="Times New Roman" w:hAnsi="Times New Roman" w:cs="Times New Roman"/>
              <w:sz w:val="24"/>
              <w:szCs w:val="24"/>
            </w:rPr>
          </w:pPr>
          <w:r w:rsidRPr="00CE4D05">
            <w:rPr>
              <w:rStyle w:val="Emphasis"/>
              <w:rFonts w:ascii="Times New Roman" w:hAnsi="Times New Roman" w:cs="Times New Roman"/>
              <w:sz w:val="24"/>
              <w:szCs w:val="24"/>
            </w:rPr>
            <w:t>k</w:t>
          </w:r>
          <w:r>
            <w:rPr>
              <w:rStyle w:val="Emphasis"/>
              <w:rFonts w:ascii="Times New Roman" w:hAnsi="Times New Roman" w:cs="Times New Roman"/>
              <w:sz w:val="24"/>
              <w:szCs w:val="24"/>
            </w:rPr>
            <w:t>elvindampson17</w:t>
          </w:r>
          <w:r w:rsidR="001A5AB6" w:rsidRPr="00CE4D05">
            <w:rPr>
              <w:rStyle w:val="Emphasis"/>
              <w:rFonts w:ascii="Times New Roman" w:hAnsi="Times New Roman" w:cs="Times New Roman"/>
              <w:sz w:val="24"/>
              <w:szCs w:val="24"/>
            </w:rPr>
            <w:t>@gmail.com</w:t>
          </w:r>
        </w:p>
      </w:sdtContent>
    </w:sdt>
    <w:p w14:paraId="55376728" w14:textId="77777777" w:rsidR="003452D9" w:rsidRPr="00CE4D05" w:rsidRDefault="00000000">
      <w:pPr>
        <w:pStyle w:val="Name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Your Name"/>
          <w:tag w:val=""/>
          <w:id w:val="1197042864"/>
          <w:placeholder>
            <w:docPart w:val="F62B8110E25742F8B9FFC265EEEC08E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1A5AB6" w:rsidRPr="00CE4D05">
            <w:rPr>
              <w:rFonts w:ascii="Times New Roman" w:hAnsi="Times New Roman" w:cs="Times New Roman"/>
              <w:sz w:val="24"/>
              <w:szCs w:val="24"/>
            </w:rPr>
            <w:t>dampson Kelvin</w:t>
          </w:r>
        </w:sdtContent>
      </w:sdt>
    </w:p>
    <w:tbl>
      <w:tblPr>
        <w:tblStyle w:val="ResumeTable"/>
        <w:tblW w:w="5625" w:type="pct"/>
        <w:tblInd w:w="-900" w:type="dxa"/>
        <w:tblLook w:val="04A0" w:firstRow="1" w:lastRow="0" w:firstColumn="1" w:lastColumn="0" w:noHBand="0" w:noVBand="1"/>
        <w:tblDescription w:val="Resume"/>
      </w:tblPr>
      <w:tblGrid>
        <w:gridCol w:w="2056"/>
        <w:gridCol w:w="429"/>
        <w:gridCol w:w="8551"/>
      </w:tblGrid>
      <w:tr w:rsidR="003452D9" w:rsidRPr="00CE4D05" w14:paraId="082E021A" w14:textId="77777777" w:rsidTr="00FE4105">
        <w:tc>
          <w:tcPr>
            <w:tcW w:w="2067" w:type="dxa"/>
          </w:tcPr>
          <w:p w14:paraId="497D5A26" w14:textId="77777777" w:rsidR="003452D9" w:rsidRPr="00CE4D05" w:rsidRDefault="009F1B8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CE4D05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453" w:type="dxa"/>
          </w:tcPr>
          <w:p w14:paraId="68F83DDE" w14:textId="77777777" w:rsidR="003452D9" w:rsidRPr="00CE4D05" w:rsidRDefault="00345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</w:tcPr>
          <w:p w14:paraId="166A543A" w14:textId="5D90993D" w:rsidR="003452D9" w:rsidRPr="00CE4D05" w:rsidRDefault="001A5AB6" w:rsidP="00BC6567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E4D05">
              <w:rPr>
                <w:rFonts w:ascii="Times New Roman" w:hAnsi="Times New Roman" w:cs="Times New Roman"/>
                <w:sz w:val="24"/>
                <w:szCs w:val="24"/>
              </w:rPr>
              <w:t xml:space="preserve">As an enthusiastic </w:t>
            </w:r>
            <w:r w:rsidR="007C2468">
              <w:rPr>
                <w:rFonts w:ascii="Times New Roman" w:hAnsi="Times New Roman" w:cs="Times New Roman"/>
                <w:sz w:val="24"/>
                <w:szCs w:val="24"/>
              </w:rPr>
              <w:t>individual</w:t>
            </w:r>
            <w:r w:rsidRPr="00CE4D05">
              <w:rPr>
                <w:rFonts w:ascii="Times New Roman" w:hAnsi="Times New Roman" w:cs="Times New Roman"/>
                <w:sz w:val="24"/>
                <w:szCs w:val="24"/>
              </w:rPr>
              <w:t>, I am passionate about leveraging my technical skills and knowledge to contribute meaningfully to the world of technology. I am open to networking and exploring opportunities that align with my passion for technology and my commitment to making a positive impact.</w:t>
            </w:r>
          </w:p>
        </w:tc>
      </w:tr>
      <w:tr w:rsidR="003452D9" w:rsidRPr="00CE4D05" w14:paraId="29BA1F5B" w14:textId="77777777" w:rsidTr="00FE4105">
        <w:tc>
          <w:tcPr>
            <w:tcW w:w="2067" w:type="dxa"/>
          </w:tcPr>
          <w:p w14:paraId="6813486E" w14:textId="77777777" w:rsidR="003452D9" w:rsidRPr="00CE4D05" w:rsidRDefault="009F1B8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CE4D05">
              <w:rPr>
                <w:rFonts w:ascii="Times New Roman" w:hAnsi="Times New Roman" w:cs="Times New Roman"/>
                <w:sz w:val="24"/>
                <w:szCs w:val="24"/>
              </w:rPr>
              <w:t>Skills &amp; Abilities</w:t>
            </w:r>
          </w:p>
        </w:tc>
        <w:tc>
          <w:tcPr>
            <w:tcW w:w="453" w:type="dxa"/>
          </w:tcPr>
          <w:p w14:paraId="46CE8B83" w14:textId="77777777" w:rsidR="003452D9" w:rsidRPr="00CE4D05" w:rsidRDefault="00345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</w:tcPr>
          <w:p w14:paraId="7CCAFB79" w14:textId="77777777" w:rsidR="003452D9" w:rsidRPr="00CE4D05" w:rsidRDefault="001A5AB6" w:rsidP="007C2468">
            <w:pPr>
              <w:pStyle w:val="ResumeTex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D05">
              <w:rPr>
                <w:rFonts w:ascii="Times New Roman" w:hAnsi="Times New Roman" w:cs="Times New Roman"/>
                <w:sz w:val="24"/>
                <w:szCs w:val="24"/>
              </w:rPr>
              <w:t xml:space="preserve">Proficient in Microsoft </w:t>
            </w:r>
            <w:r w:rsidR="00BC6567">
              <w:rPr>
                <w:rFonts w:ascii="Times New Roman" w:hAnsi="Times New Roman" w:cs="Times New Roman"/>
                <w:sz w:val="24"/>
                <w:szCs w:val="24"/>
              </w:rPr>
              <w:t>Office tools.</w:t>
            </w:r>
          </w:p>
          <w:p w14:paraId="121E5DD3" w14:textId="77777777" w:rsidR="001A5AB6" w:rsidRPr="00CE4D05" w:rsidRDefault="001A5AB6" w:rsidP="007C2468">
            <w:pPr>
              <w:pStyle w:val="ResumeTex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D05">
              <w:rPr>
                <w:rFonts w:ascii="Times New Roman" w:hAnsi="Times New Roman" w:cs="Times New Roman"/>
                <w:sz w:val="24"/>
                <w:szCs w:val="24"/>
              </w:rPr>
              <w:t>Skilled in setting up and troubleshooting printers</w:t>
            </w:r>
            <w:r w:rsidR="005E7E32" w:rsidRPr="00CE4D05">
              <w:rPr>
                <w:rFonts w:ascii="Times New Roman" w:hAnsi="Times New Roman" w:cs="Times New Roman"/>
                <w:sz w:val="24"/>
                <w:szCs w:val="24"/>
              </w:rPr>
              <w:t xml:space="preserve"> and computers</w:t>
            </w:r>
            <w:r w:rsidRPr="00CE4D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022DB6" w14:textId="77777777" w:rsidR="001A5AB6" w:rsidRPr="00CE4D05" w:rsidRDefault="001A5AB6" w:rsidP="007C2468">
            <w:pPr>
              <w:pStyle w:val="ResumeTex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D05">
              <w:rPr>
                <w:rFonts w:ascii="Times New Roman" w:hAnsi="Times New Roman" w:cs="Times New Roman"/>
                <w:sz w:val="24"/>
                <w:szCs w:val="24"/>
              </w:rPr>
              <w:t>Knowledge in HTML and CSS for web development.</w:t>
            </w:r>
          </w:p>
          <w:p w14:paraId="18A07297" w14:textId="77777777" w:rsidR="001A5AB6" w:rsidRDefault="001A5AB6" w:rsidP="007C2468">
            <w:pPr>
              <w:pStyle w:val="ResumeTex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D05">
              <w:rPr>
                <w:rFonts w:ascii="Times New Roman" w:hAnsi="Times New Roman" w:cs="Times New Roman"/>
                <w:sz w:val="24"/>
                <w:szCs w:val="24"/>
              </w:rPr>
              <w:t>Basic progra</w:t>
            </w:r>
            <w:r w:rsidR="00BC6567">
              <w:rPr>
                <w:rFonts w:ascii="Times New Roman" w:hAnsi="Times New Roman" w:cs="Times New Roman"/>
                <w:sz w:val="24"/>
                <w:szCs w:val="24"/>
              </w:rPr>
              <w:t>mming skills in Java.</w:t>
            </w:r>
          </w:p>
          <w:p w14:paraId="5E58CBAB" w14:textId="77777777" w:rsidR="00BC6567" w:rsidRDefault="00BC6567" w:rsidP="007C2468">
            <w:pPr>
              <w:pStyle w:val="ResumeTex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 problem-solving skills.</w:t>
            </w:r>
          </w:p>
          <w:p w14:paraId="0F8A3D89" w14:textId="08D0CE2C" w:rsidR="00BC6567" w:rsidRDefault="00BC6567" w:rsidP="007C2468">
            <w:pPr>
              <w:pStyle w:val="ResumeTex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Knowledge </w:t>
            </w:r>
            <w:r w:rsidR="007C246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operating system concepts and experience in Ubuntu, Windows Server 19 and Windows Operating System (10).</w:t>
            </w:r>
          </w:p>
          <w:p w14:paraId="40696F40" w14:textId="77777777" w:rsidR="001A5AB6" w:rsidRDefault="007C2468" w:rsidP="007C2468">
            <w:pPr>
              <w:pStyle w:val="ResumeTex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C6567">
              <w:rPr>
                <w:rFonts w:ascii="Times New Roman" w:hAnsi="Times New Roman" w:cs="Times New Roman"/>
                <w:sz w:val="24"/>
                <w:szCs w:val="24"/>
              </w:rPr>
              <w:t xml:space="preserve"> strong mindset for learning new things and staying updated with new technologies.</w:t>
            </w:r>
          </w:p>
          <w:p w14:paraId="45675F26" w14:textId="2F981589" w:rsidR="001722DC" w:rsidRPr="00CE4D05" w:rsidRDefault="001722DC" w:rsidP="007C2468">
            <w:pPr>
              <w:pStyle w:val="ResumeTex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Skilled in data labelling for Artificial Intelligence Technologies.</w:t>
            </w:r>
          </w:p>
        </w:tc>
      </w:tr>
      <w:tr w:rsidR="003452D9" w:rsidRPr="00CE4D05" w14:paraId="0BF19109" w14:textId="77777777" w:rsidTr="00FE4105">
        <w:tc>
          <w:tcPr>
            <w:tcW w:w="2067" w:type="dxa"/>
          </w:tcPr>
          <w:p w14:paraId="6451A4C6" w14:textId="77777777" w:rsidR="003452D9" w:rsidRPr="00CE4D05" w:rsidRDefault="009F1B8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CE4D05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453" w:type="dxa"/>
          </w:tcPr>
          <w:p w14:paraId="2B2B1B0B" w14:textId="77777777" w:rsidR="003452D9" w:rsidRPr="00CE4D05" w:rsidRDefault="00345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221802691"/>
                  <w:placeholder>
                    <w:docPart w:val="AB85ADCBE4514B7FB23D6B8C67662254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 w:cstheme="minorBidi"/>
                    <w:sz w:val="20"/>
                    <w:szCs w:val="20"/>
                  </w:rPr>
                </w:sdtEndPr>
                <w:sdtContent>
                  <w:p w14:paraId="2FB94A0B" w14:textId="249AACDE" w:rsidR="003452D9" w:rsidRPr="00CE4D05" w:rsidRDefault="001A5AB6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SHOP ATTENDANT, M.A. VICTORY MARKET</w:t>
                    </w:r>
                  </w:p>
                  <w:p w14:paraId="725A41B0" w14:textId="77777777" w:rsidR="003452D9" w:rsidRPr="00CE4D05" w:rsidRDefault="001A5AB6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2019 – 2022 </w:t>
                    </w:r>
                  </w:p>
                  <w:p w14:paraId="2DB2FDB1" w14:textId="77777777" w:rsidR="007C2468" w:rsidRDefault="001A5AB6" w:rsidP="007C2468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C246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Greeted and assisted customers, provid</w:t>
                    </w:r>
                    <w:r w:rsidR="00D660BD" w:rsidRPr="007C246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ing excellent customer service.</w:t>
                    </w:r>
                  </w:p>
                  <w:p w14:paraId="0B96F7E6" w14:textId="141CBE08" w:rsidR="003452D9" w:rsidRPr="007C2468" w:rsidRDefault="007C2468" w:rsidP="007C2468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C246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1A5AB6" w:rsidRPr="007C246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Operated cash registers and handled monetary transactions accurately.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68699791"/>
                  <w:placeholder>
                    <w:docPart w:val="AB85ADCBE4514B7FB23D6B8C67662254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 w:cstheme="minorBidi"/>
                    <w:sz w:val="20"/>
                    <w:szCs w:val="20"/>
                  </w:rPr>
                </w:sdtEndPr>
                <w:sdtContent>
                  <w:p w14:paraId="39B0E8E1" w14:textId="77777777" w:rsidR="003452D9" w:rsidRPr="00CE4D05" w:rsidRDefault="001A5AB6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intern, gitplus organization</w:t>
                    </w:r>
                    <w:r w:rsidR="00BC656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  <w:p w14:paraId="52E2CDAA" w14:textId="77777777" w:rsidR="003452D9" w:rsidRPr="00CE4D05" w:rsidRDefault="001A5AB6" w:rsidP="005F36A0">
                    <w:pPr>
                      <w:pStyle w:val="ResumeText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8</w:t>
                    </w: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</w:rPr>
                      <w:t>th</w:t>
                    </w: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October – 29</w:t>
                    </w: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</w:rPr>
                      <w:t>th</w:t>
                    </w: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October, 2021</w:t>
                    </w:r>
                  </w:p>
                  <w:p w14:paraId="55C974A8" w14:textId="77777777" w:rsidR="007C2468" w:rsidRDefault="00D660BD" w:rsidP="007C2468">
                    <w:pPr>
                      <w:pStyle w:val="ListParagraph"/>
                      <w:numPr>
                        <w:ilvl w:val="0"/>
                        <w:numId w:val="6"/>
                      </w:numPr>
                      <w:spacing w:after="163" w:line="287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C246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</w:t>
                    </w:r>
                    <w:r w:rsidR="001A5AB6" w:rsidRPr="007C246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uilding databases using XAMPP and connecting them to frontend applications.</w:t>
                    </w:r>
                    <w:r w:rsidRPr="007C246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  <w:p w14:paraId="3D7EEC86" w14:textId="77777777" w:rsidR="007C2468" w:rsidRDefault="00D660BD" w:rsidP="007C2468">
                    <w:pPr>
                      <w:pStyle w:val="ListParagraph"/>
                      <w:numPr>
                        <w:ilvl w:val="0"/>
                        <w:numId w:val="6"/>
                      </w:numPr>
                      <w:spacing w:after="163" w:line="287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C246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Designing login and registration </w:t>
                    </w:r>
                    <w:r w:rsidR="001A5AB6" w:rsidRPr="007C246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forms using HTML, CSS and Bootstrap. </w:t>
                    </w:r>
                    <w:r w:rsidRPr="007C246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                                 </w:t>
                    </w:r>
                  </w:p>
                  <w:p w14:paraId="61F8C900" w14:textId="2C8D22DB" w:rsidR="00D660BD" w:rsidRPr="007C2468" w:rsidRDefault="00D660BD" w:rsidP="007C2468">
                    <w:pPr>
                      <w:pStyle w:val="ListParagraph"/>
                      <w:numPr>
                        <w:ilvl w:val="0"/>
                        <w:numId w:val="6"/>
                      </w:numPr>
                      <w:spacing w:after="163" w:line="287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C246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1A5AB6" w:rsidRPr="007C246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I worked on Laravel, which is a framework for web development. 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137488129"/>
                  <w:placeholder>
                    <w:docPart w:val="A7FBA4076F0F48008029FCC2F4B94D36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 w:cstheme="minorBidi"/>
                    <w:sz w:val="20"/>
                    <w:szCs w:val="20"/>
                  </w:rPr>
                </w:sdtEndPr>
                <w:sdtContent>
                  <w:p w14:paraId="2043E177" w14:textId="77777777" w:rsidR="00D660BD" w:rsidRPr="00CE4D05" w:rsidRDefault="00D660BD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nATional service personnel, holy rosary</w:t>
                    </w:r>
                    <w:r w:rsidR="00B079CD"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r/c</w:t>
                    </w: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school</w:t>
                    </w:r>
                    <w:r w:rsidR="00B079CD"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adentan</w:t>
                    </w:r>
                  </w:p>
                  <w:p w14:paraId="672D4B40" w14:textId="77777777" w:rsidR="00D660BD" w:rsidRPr="00CE4D05" w:rsidRDefault="00D660BD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7</w:t>
                    </w: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</w:rPr>
                      <w:t>th</w:t>
                    </w: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November, 2022 – 15th October, 2023</w:t>
                    </w:r>
                  </w:p>
                  <w:p w14:paraId="4FACB8DB" w14:textId="77777777" w:rsidR="00B079CD" w:rsidRPr="00CE4D05" w:rsidRDefault="00B079CD" w:rsidP="007C2468">
                    <w:pPr>
                      <w:pStyle w:val="ResumeText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Troubleshooting and resolving laptops and printer problems.</w:t>
                    </w:r>
                  </w:p>
                  <w:p w14:paraId="303C84E6" w14:textId="77777777" w:rsidR="00B079CD" w:rsidRPr="00CE4D05" w:rsidRDefault="00B079CD" w:rsidP="007C2468">
                    <w:pPr>
                      <w:pStyle w:val="ResumeText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Setting up and configuring laptops and printers.</w:t>
                    </w:r>
                  </w:p>
                  <w:p w14:paraId="1CC32F24" w14:textId="77777777" w:rsidR="00B079CD" w:rsidRPr="00CE4D05" w:rsidRDefault="00B079CD" w:rsidP="007C2468">
                    <w:pPr>
                      <w:pStyle w:val="ResumeText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lastRenderedPageBreak/>
                      <w:t>Providing technical support to teacher, staff and students for hardware and software issues.</w:t>
                    </w:r>
                  </w:p>
                  <w:p w14:paraId="63A2C75D" w14:textId="4E644A86" w:rsidR="007C2468" w:rsidRDefault="007C2468" w:rsidP="007C2468">
                    <w:pPr>
                      <w:pStyle w:val="ListParagraph"/>
                      <w:numPr>
                        <w:ilvl w:val="0"/>
                        <w:numId w:val="7"/>
                      </w:numPr>
                      <w:spacing w:after="163" w:line="287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</w:t>
                    </w:r>
                    <w:r w:rsidR="00D660BD" w:rsidRPr="007C246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orked on SPIP (School Performance Improvement Plan) documents. </w:t>
                    </w:r>
                    <w:r w:rsidR="00B079CD" w:rsidRPr="007C246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                                </w:t>
                    </w:r>
                  </w:p>
                  <w:p w14:paraId="5FB3179B" w14:textId="77777777" w:rsidR="007C2468" w:rsidRDefault="00B079CD" w:rsidP="007C2468">
                    <w:pPr>
                      <w:pStyle w:val="ListParagraph"/>
                      <w:numPr>
                        <w:ilvl w:val="0"/>
                        <w:numId w:val="7"/>
                      </w:numPr>
                      <w:spacing w:after="163" w:line="287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C246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Report writing.                                                                                                                                         </w:t>
                    </w:r>
                  </w:p>
                  <w:p w14:paraId="5A7B0B69" w14:textId="77777777" w:rsidR="007C2468" w:rsidRDefault="00B079CD" w:rsidP="007C2468">
                    <w:pPr>
                      <w:pStyle w:val="ListParagraph"/>
                      <w:numPr>
                        <w:ilvl w:val="0"/>
                        <w:numId w:val="7"/>
                      </w:numPr>
                      <w:spacing w:after="163" w:line="287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C246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Typing and Printing</w:t>
                    </w:r>
                    <w:r w:rsidR="00974755" w:rsidRPr="007C246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of Examination scripts.                                                                               </w:t>
                    </w:r>
                  </w:p>
                  <w:p w14:paraId="06F44BC7" w14:textId="68D3E2CB" w:rsidR="00E648A1" w:rsidRPr="007C2468" w:rsidRDefault="00B079CD" w:rsidP="007C2468">
                    <w:pPr>
                      <w:pStyle w:val="ListParagraph"/>
                      <w:numPr>
                        <w:ilvl w:val="0"/>
                        <w:numId w:val="7"/>
                      </w:numPr>
                      <w:spacing w:after="163" w:line="287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C246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Creating database for learners and staff</w:t>
                    </w:r>
                    <w:r w:rsidR="001722D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597839299"/>
                  <w:placeholder>
                    <w:docPart w:val="F25D973C58054C6897B4FC2DAA1DC53D"/>
                  </w:placeholder>
                  <w15:color w:val="C0C0C0"/>
                  <w15:repeatingSectionItem/>
                </w:sdtPr>
                <w:sdtContent>
                  <w:p w14:paraId="650BC0A5" w14:textId="77777777" w:rsidR="00E648A1" w:rsidRPr="00CE4D05" w:rsidRDefault="00E648A1" w:rsidP="00E648A1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BECE INVIGILATOR, CHRIST FAITH MISSION SCHOOL FRAFRAHA</w:t>
                    </w:r>
                  </w:p>
                  <w:p w14:paraId="0EEA725B" w14:textId="77777777" w:rsidR="00E648A1" w:rsidRPr="00CE4D05" w:rsidRDefault="00E648A1" w:rsidP="005F36A0">
                    <w:pPr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7</w:t>
                    </w: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</w:rPr>
                      <w:t>TH</w:t>
                    </w: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August – 11</w:t>
                    </w: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</w:rPr>
                      <w:t>th</w:t>
                    </w: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August, 2023</w:t>
                    </w:r>
                  </w:p>
                  <w:p w14:paraId="5331BC90" w14:textId="769A6EA9" w:rsidR="00E648A1" w:rsidRPr="00CE4D05" w:rsidRDefault="00D00134" w:rsidP="00D00134">
                    <w:pPr>
                      <w:pStyle w:val="ResumeText"/>
                      <w:numPr>
                        <w:ilvl w:val="0"/>
                        <w:numId w:val="8"/>
                      </w:numPr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</w:t>
                    </w:r>
                    <w:r w:rsidR="00E648A1"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ollaborated with other invigilators to ensure smooth operations</w:t>
                    </w:r>
                    <w:r w:rsidR="001722D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during the examination</w:t>
                    </w:r>
                    <w:r w:rsidR="00E648A1"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14:paraId="361BC04C" w14:textId="195301FF" w:rsidR="00E648A1" w:rsidRPr="00CE4D05" w:rsidRDefault="00D00134" w:rsidP="00D00134">
                    <w:pPr>
                      <w:pStyle w:val="ResumeText"/>
                      <w:numPr>
                        <w:ilvl w:val="0"/>
                        <w:numId w:val="8"/>
                      </w:numPr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</w:t>
                    </w:r>
                    <w:r w:rsidR="00E648A1"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elped in solving issues or disturbances during the exams.</w:t>
                    </w:r>
                  </w:p>
                  <w:p w14:paraId="61ACF13C" w14:textId="2A751822" w:rsidR="005A35B1" w:rsidRPr="00CE4D05" w:rsidRDefault="00D00134" w:rsidP="00D00134">
                    <w:pPr>
                      <w:pStyle w:val="ResumeText"/>
                      <w:numPr>
                        <w:ilvl w:val="0"/>
                        <w:numId w:val="8"/>
                      </w:numPr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</w:t>
                    </w:r>
                    <w:r w:rsidR="00E648A1"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upervised and ensured a controlled environment during the exams.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845949153"/>
                  <w:placeholder>
                    <w:docPart w:val="8F289B2A144C4775BBF9DA34EB176351"/>
                  </w:placeholder>
                  <w15:color w:val="C0C0C0"/>
                  <w15:repeatingSectionItem/>
                </w:sdtPr>
                <w:sdtContent>
                  <w:p w14:paraId="42AF6B88" w14:textId="77777777" w:rsidR="005A35B1" w:rsidRPr="00CE4D05" w:rsidRDefault="005A35B1" w:rsidP="00E648A1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media team member, oyibi praise congregation pcg</w:t>
                    </w:r>
                  </w:p>
                  <w:p w14:paraId="5EBD06FD" w14:textId="77777777" w:rsidR="005A35B1" w:rsidRPr="00CE4D05" w:rsidRDefault="005A35B1" w:rsidP="005F36A0">
                    <w:pPr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2022 - date</w:t>
                    </w:r>
                  </w:p>
                  <w:p w14:paraId="6FFF5D70" w14:textId="7DD0CF89" w:rsidR="005A35B1" w:rsidRPr="00CE4D05" w:rsidRDefault="005A35B1" w:rsidP="00D00134">
                    <w:pPr>
                      <w:pStyle w:val="ResumeText"/>
                      <w:numPr>
                        <w:ilvl w:val="0"/>
                        <w:numId w:val="9"/>
                      </w:numPr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Operating sound equipment to ensure clear and </w:t>
                    </w:r>
                    <w:r w:rsidR="00D00134"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high-quality</w:t>
                    </w:r>
                    <w:r w:rsidR="003A237B"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audio during service.</w:t>
                    </w:r>
                  </w:p>
                  <w:p w14:paraId="32B072B9" w14:textId="77777777" w:rsidR="003A237B" w:rsidRPr="00CE4D05" w:rsidRDefault="005A35B1" w:rsidP="00D00134">
                    <w:pPr>
                      <w:pStyle w:val="ResumeText"/>
                      <w:numPr>
                        <w:ilvl w:val="0"/>
                        <w:numId w:val="9"/>
                      </w:numPr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Troubleshooting technical issues and providing solutions.</w:t>
                    </w:r>
                  </w:p>
                  <w:p w14:paraId="362DDF60" w14:textId="0302AAA7" w:rsidR="00CE4D05" w:rsidRPr="00CE4D05" w:rsidRDefault="003A237B" w:rsidP="00D00134">
                    <w:pPr>
                      <w:pStyle w:val="ResumeText"/>
                      <w:numPr>
                        <w:ilvl w:val="0"/>
                        <w:numId w:val="9"/>
                      </w:numPr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Coordinati</w:t>
                    </w:r>
                    <w:r w:rsidR="001722D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ng</w:t>
                    </w: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with worship leaders to ensure multimedia elements are aligned with church service.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876990471"/>
                  <w:placeholder>
                    <w:docPart w:val="6B92E453C55B405DA8CF560DE619484B"/>
                  </w:placeholder>
                  <w15:color w:val="C0C0C0"/>
                  <w15:repeatingSectionItem/>
                </w:sdtPr>
                <w:sdtContent>
                  <w:p w14:paraId="18DF3A3F" w14:textId="77777777" w:rsidR="00CE4D05" w:rsidRPr="00CE4D05" w:rsidRDefault="00CE4D05" w:rsidP="00E648A1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verification officer, electoral commision oF gHANA</w:t>
                    </w:r>
                  </w:p>
                  <w:p w14:paraId="46CA4A98" w14:textId="77777777" w:rsidR="005F36A0" w:rsidRPr="00CE4D05" w:rsidRDefault="00CE4D05" w:rsidP="005F36A0">
                    <w:pPr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19</w:t>
                    </w: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</w:rPr>
                      <w:t>TH</w:t>
                    </w: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December, 2023</w:t>
                    </w:r>
                  </w:p>
                  <w:p w14:paraId="599C7C8A" w14:textId="0609F58E" w:rsidR="001635C8" w:rsidRDefault="00D00134" w:rsidP="00D00134">
                    <w:pPr>
                      <w:pStyle w:val="ResumeText"/>
                      <w:numPr>
                        <w:ilvl w:val="0"/>
                        <w:numId w:val="10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</w:t>
                    </w:r>
                    <w:r w:rsidR="001635C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anaged queues and directed voters to the appropriate stations.</w:t>
                    </w:r>
                  </w:p>
                  <w:p w14:paraId="6362935F" w14:textId="70F834CC" w:rsidR="001635C8" w:rsidRDefault="00D00134" w:rsidP="00D00134">
                    <w:pPr>
                      <w:pStyle w:val="ResumeText"/>
                      <w:numPr>
                        <w:ilvl w:val="0"/>
                        <w:numId w:val="10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</w:t>
                    </w:r>
                    <w:r w:rsidR="001635C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perated and managed the Biometric Verification Device used in the process.</w:t>
                    </w:r>
                  </w:p>
                  <w:p w14:paraId="57BC8A2A" w14:textId="09F24CE1" w:rsidR="001635C8" w:rsidRDefault="00D00134" w:rsidP="00D00134">
                    <w:pPr>
                      <w:pStyle w:val="ResumeText"/>
                      <w:numPr>
                        <w:ilvl w:val="0"/>
                        <w:numId w:val="10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</w:t>
                    </w:r>
                    <w:r w:rsidR="001635C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ept accurate records of the verification process.</w:t>
                    </w:r>
                  </w:p>
                  <w:p w14:paraId="770D4140" w14:textId="65504FB6" w:rsidR="001635C8" w:rsidRDefault="00D00134" w:rsidP="00D00134">
                    <w:pPr>
                      <w:pStyle w:val="ResumeText"/>
                      <w:numPr>
                        <w:ilvl w:val="0"/>
                        <w:numId w:val="10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</w:t>
                    </w:r>
                    <w:r w:rsidR="001635C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ommunicated effectively with my teammates and voters.</w:t>
                    </w:r>
                  </w:p>
                  <w:p w14:paraId="50085629" w14:textId="34833F85" w:rsidR="00D00134" w:rsidRPr="00CE4D05" w:rsidRDefault="00D00134" w:rsidP="00D00134">
                    <w:pPr>
                      <w:pStyle w:val="ResumeText"/>
                      <w:numPr>
                        <w:ilvl w:val="0"/>
                        <w:numId w:val="10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</w:t>
                    </w:r>
                    <w:r w:rsidR="001635C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erified the identity of voters</w:t>
                    </w:r>
                    <w:r w:rsidR="00BC656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by</w:t>
                    </w:r>
                    <w:r w:rsidR="001635C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checking identification documents and ensured that voters are registered and eligible to vote during the election.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709110209"/>
                  <w:placeholder>
                    <w:docPart w:val="5B6DADC881314E4DAA7A96C18F8D35D2"/>
                  </w:placeholder>
                  <w15:color w:val="C0C0C0"/>
                  <w15:repeatingSectionItem/>
                </w:sdtPr>
                <w:sdtContent>
                  <w:p w14:paraId="4B670763" w14:textId="255BB2C9" w:rsidR="00D00134" w:rsidRPr="00CE4D05" w:rsidRDefault="00D00134" w:rsidP="00E648A1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data labeller, datamaker ghana</w:t>
                    </w:r>
                  </w:p>
                  <w:p w14:paraId="4A934119" w14:textId="59689EAA" w:rsidR="00D00134" w:rsidRPr="00CE4D05" w:rsidRDefault="00D00134" w:rsidP="005F36A0">
                    <w:pPr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4</w:t>
                    </w:r>
                    <w:r w:rsidRPr="00D00134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</w:rPr>
                      <w:t>TH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March, 2024 – 15</w:t>
                    </w:r>
                    <w:r w:rsidRPr="00D00134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</w:rPr>
                      <w:t>TH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March, 2024</w:t>
                    </w:r>
                  </w:p>
                  <w:p w14:paraId="528D25D7" w14:textId="1A443588" w:rsidR="003452D9" w:rsidRPr="00CE4D05" w:rsidRDefault="00D00134" w:rsidP="00D00134">
                    <w:pPr>
                      <w:pStyle w:val="ResumeText"/>
                      <w:numPr>
                        <w:ilvl w:val="0"/>
                        <w:numId w:val="10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Labelled data using specific tools and methods for AI technology detection.</w:t>
                    </w:r>
                  </w:p>
                </w:sdtContent>
              </w:sdt>
            </w:sdtContent>
          </w:sdt>
        </w:tc>
      </w:tr>
      <w:tr w:rsidR="003452D9" w:rsidRPr="00CE4D05" w14:paraId="3C6EA834" w14:textId="77777777" w:rsidTr="00FE4105">
        <w:tc>
          <w:tcPr>
            <w:tcW w:w="2067" w:type="dxa"/>
          </w:tcPr>
          <w:p w14:paraId="4D55B746" w14:textId="77777777" w:rsidR="003452D9" w:rsidRPr="00CE4D05" w:rsidRDefault="009F1B8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CE4D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453" w:type="dxa"/>
          </w:tcPr>
          <w:p w14:paraId="6C64CA53" w14:textId="77777777" w:rsidR="003452D9" w:rsidRPr="00CE4D05" w:rsidRDefault="00345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126388115"/>
                  <w:placeholder>
                    <w:docPart w:val="AB85ADCBE4514B7FB23D6B8C67662254"/>
                  </w:placeholder>
                  <w15:repeatingSectionItem/>
                </w:sdtPr>
                <w:sdtContent>
                  <w:p w14:paraId="71B2C072" w14:textId="2BAA080A" w:rsidR="003452D9" w:rsidRPr="00CE4D05" w:rsidRDefault="00E648A1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oyibi kkda jhs, </w:t>
                    </w:r>
                    <w:r w:rsidR="005A35B1"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oyibi</w:t>
                    </w:r>
                  </w:p>
                  <w:p w14:paraId="718DBDA3" w14:textId="77777777" w:rsidR="005A35B1" w:rsidRPr="00CE4D05" w:rsidRDefault="005A35B1" w:rsidP="005A35B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2013 – 2016</w:t>
                    </w:r>
                  </w:p>
                  <w:p w14:paraId="65B10987" w14:textId="77777777" w:rsidR="005A35B1" w:rsidRPr="00CE4D05" w:rsidRDefault="005A35B1" w:rsidP="005A35B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B.E.C.E.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983128667"/>
                  <w:placeholder>
                    <w:docPart w:val="80C834EFB7DE42DBA469D6DED265F76D"/>
                  </w:placeholder>
                  <w15:repeatingSectionItem/>
                </w:sdtPr>
                <w:sdtContent>
                  <w:p w14:paraId="53C76EDC" w14:textId="77777777" w:rsidR="005A35B1" w:rsidRPr="00CE4D05" w:rsidRDefault="005A35B1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WEST AFRICA SENIOR HIGH SCHOOL, ADENTA</w:t>
                    </w:r>
                  </w:p>
                  <w:p w14:paraId="24F4E090" w14:textId="77777777" w:rsidR="005A35B1" w:rsidRPr="00CE4D05" w:rsidRDefault="005A35B1" w:rsidP="005A35B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2016 – 2019</w:t>
                    </w:r>
                  </w:p>
                  <w:p w14:paraId="6157CAB4" w14:textId="77777777" w:rsidR="005A35B1" w:rsidRPr="00CE4D05" w:rsidRDefault="005A35B1" w:rsidP="005A35B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WASSCE, Pure Science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865045533"/>
                  <w:placeholder>
                    <w:docPart w:val="D606EC5BEF0D49C488AA8A100E9663D2"/>
                  </w:placeholder>
                  <w15:repeatingSectionItem/>
                </w:sdtPr>
                <w:sdtContent>
                  <w:p w14:paraId="000845CB" w14:textId="77777777" w:rsidR="005A35B1" w:rsidRPr="00CE4D05" w:rsidRDefault="005A35B1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accra technical university, accra</w:t>
                    </w:r>
                  </w:p>
                  <w:p w14:paraId="586A2D86" w14:textId="77777777" w:rsidR="005A35B1" w:rsidRPr="00CE4D05" w:rsidRDefault="005A35B1" w:rsidP="005A35B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2019 – 2022</w:t>
                    </w:r>
                  </w:p>
                  <w:p w14:paraId="440244FE" w14:textId="7160BB42" w:rsidR="00D00134" w:rsidRPr="00CE4D05" w:rsidRDefault="005A35B1" w:rsidP="005A35B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HND, Computer Science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1278981796"/>
                  <w:placeholder>
                    <w:docPart w:val="1D03CEEA58A94AE1BC73C98309CEE0BA"/>
                  </w:placeholder>
                  <w15:repeatingSectionItem/>
                </w:sdtPr>
                <w:sdtContent>
                  <w:p w14:paraId="0F8362BF" w14:textId="77777777" w:rsidR="00D00134" w:rsidRPr="00CE4D05" w:rsidRDefault="00D00134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accra technical university, accra</w:t>
                    </w:r>
                  </w:p>
                  <w:p w14:paraId="3E6FFF12" w14:textId="21DFA2EC" w:rsidR="00D00134" w:rsidRPr="00CE4D05" w:rsidRDefault="00D00134" w:rsidP="005A35B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20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24</w:t>
                    </w: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date</w:t>
                    </w:r>
                  </w:p>
                  <w:p w14:paraId="7C615108" w14:textId="22893F33" w:rsidR="003452D9" w:rsidRPr="00CE4D05" w:rsidRDefault="00D00134" w:rsidP="005A35B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BTECH</w:t>
                    </w: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 Computer Science</w:t>
                    </w:r>
                  </w:p>
                </w:sdtContent>
              </w:sdt>
            </w:sdtContent>
          </w:sdt>
        </w:tc>
      </w:tr>
      <w:tr w:rsidR="003452D9" w:rsidRPr="00CE4D05" w14:paraId="1D49C904" w14:textId="77777777" w:rsidTr="00FE4105">
        <w:tc>
          <w:tcPr>
            <w:tcW w:w="2067" w:type="dxa"/>
          </w:tcPr>
          <w:p w14:paraId="7C3795F3" w14:textId="714D5C5E" w:rsidR="003452D9" w:rsidRPr="00CE4D05" w:rsidRDefault="00D00134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ACHIEVEMENTS</w:t>
            </w:r>
          </w:p>
        </w:tc>
        <w:tc>
          <w:tcPr>
            <w:tcW w:w="453" w:type="dxa"/>
          </w:tcPr>
          <w:p w14:paraId="7B807AEB" w14:textId="77777777" w:rsidR="003452D9" w:rsidRPr="00CE4D05" w:rsidRDefault="00345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</w:tcPr>
          <w:p w14:paraId="13D82B3E" w14:textId="37E236ED" w:rsidR="00213424" w:rsidRDefault="0052016A" w:rsidP="0052016A">
            <w:pPr>
              <w:pStyle w:val="ResumeTex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Finalist in the Student for the Advancement of Global Entrepreneurship (SAGE Ghana). (7</w:t>
            </w:r>
            <w:r w:rsidRPr="005201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July, 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75A907" w14:textId="77777777" w:rsidR="0052016A" w:rsidRDefault="0052016A" w:rsidP="0052016A">
            <w:pPr>
              <w:pStyle w:val="ResumeTex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in Code Afrique by Cornell University (January, 2019)</w:t>
            </w:r>
          </w:p>
          <w:p w14:paraId="6AB783D7" w14:textId="78033318" w:rsidR="0052016A" w:rsidRPr="003A4E48" w:rsidRDefault="0052016A" w:rsidP="003A4E48">
            <w:pPr>
              <w:pStyle w:val="ResumeTex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Acquired a certificate in Administrative Professional Foundations by LinkedIn Learning (17</w:t>
            </w:r>
            <w:r w:rsidRPr="005201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January, 2024)</w:t>
            </w:r>
            <w:r w:rsidR="003A4E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52D9" w:rsidRPr="00CE4D05" w14:paraId="45B469FC" w14:textId="77777777" w:rsidTr="00FE4105">
        <w:tc>
          <w:tcPr>
            <w:tcW w:w="2067" w:type="dxa"/>
          </w:tcPr>
          <w:p w14:paraId="32B1663C" w14:textId="77777777" w:rsidR="003452D9" w:rsidRPr="00CE4D05" w:rsidRDefault="00F02FF5" w:rsidP="00FE4105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D05">
              <w:rPr>
                <w:rFonts w:ascii="Times New Roman" w:hAnsi="Times New Roman" w:cs="Times New Roman"/>
                <w:sz w:val="24"/>
                <w:szCs w:val="24"/>
              </w:rPr>
              <w:t>OTHER INFORMATION</w:t>
            </w:r>
          </w:p>
        </w:tc>
        <w:tc>
          <w:tcPr>
            <w:tcW w:w="453" w:type="dxa"/>
          </w:tcPr>
          <w:p w14:paraId="5AABE616" w14:textId="77777777" w:rsidR="003452D9" w:rsidRPr="00CE4D05" w:rsidRDefault="00345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</w:tcPr>
          <w:p w14:paraId="0898AC34" w14:textId="62C2C548" w:rsidR="00F02FF5" w:rsidRPr="003A4E48" w:rsidRDefault="003A4E48" w:rsidP="003A4E48">
            <w:pPr>
              <w:pStyle w:val="ListParagraph"/>
              <w:numPr>
                <w:ilvl w:val="0"/>
                <w:numId w:val="11"/>
              </w:numPr>
              <w:spacing w:after="41" w:line="287" w:lineRule="auto"/>
              <w:ind w:right="1079"/>
              <w:rPr>
                <w:rFonts w:ascii="Times New Roman" w:hAnsi="Times New Roman" w:cs="Times New Roman"/>
                <w:sz w:val="24"/>
                <w:szCs w:val="24"/>
              </w:rPr>
            </w:pPr>
            <w:r w:rsidRPr="003A4E48">
              <w:rPr>
                <w:rFonts w:ascii="Times New Roman" w:hAnsi="Times New Roman" w:cs="Times New Roman"/>
                <w:sz w:val="24"/>
                <w:szCs w:val="24"/>
              </w:rPr>
              <w:t>KEY QUALITIES AND SKILLS</w:t>
            </w:r>
            <w:r w:rsidR="00F02FF5" w:rsidRPr="003A4E48">
              <w:rPr>
                <w:rFonts w:ascii="Times New Roman" w:hAnsi="Times New Roman" w:cs="Times New Roman"/>
                <w:sz w:val="24"/>
                <w:szCs w:val="24"/>
              </w:rPr>
              <w:t>: Approachable,</w:t>
            </w:r>
            <w:r w:rsidRPr="003A4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2FF5" w:rsidRPr="003A4E48">
              <w:rPr>
                <w:rFonts w:ascii="Times New Roman" w:hAnsi="Times New Roman" w:cs="Times New Roman"/>
                <w:sz w:val="24"/>
                <w:szCs w:val="24"/>
              </w:rPr>
              <w:t>determined, excellent team player</w:t>
            </w:r>
            <w:r w:rsidRPr="003A4E48">
              <w:rPr>
                <w:rFonts w:ascii="Times New Roman" w:hAnsi="Times New Roman" w:cs="Times New Roman"/>
                <w:sz w:val="24"/>
                <w:szCs w:val="24"/>
              </w:rPr>
              <w:t xml:space="preserve"> and eager to learn.</w:t>
            </w:r>
            <w:r w:rsidR="00F02FF5" w:rsidRPr="003A4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12F100" w14:textId="483336F8" w:rsidR="003452D9" w:rsidRPr="00CE4D05" w:rsidRDefault="003A4E48" w:rsidP="003A4E48">
            <w:pPr>
              <w:pStyle w:val="ResumeText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D05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  <w:r w:rsidR="00F02FF5" w:rsidRPr="00CE4D05">
              <w:rPr>
                <w:rFonts w:ascii="Times New Roman" w:hAnsi="Times New Roman" w:cs="Times New Roman"/>
                <w:sz w:val="24"/>
                <w:szCs w:val="24"/>
              </w:rPr>
              <w:t>: Single</w:t>
            </w:r>
          </w:p>
        </w:tc>
      </w:tr>
      <w:tr w:rsidR="003452D9" w:rsidRPr="00CE4D05" w14:paraId="3C4DF880" w14:textId="77777777" w:rsidTr="00FE4105">
        <w:tc>
          <w:tcPr>
            <w:tcW w:w="2067" w:type="dxa"/>
          </w:tcPr>
          <w:p w14:paraId="3552D259" w14:textId="77777777" w:rsidR="003452D9" w:rsidRPr="00CE4D05" w:rsidRDefault="009F1B8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CE4D05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453" w:type="dxa"/>
          </w:tcPr>
          <w:p w14:paraId="455C6617" w14:textId="77777777" w:rsidR="003452D9" w:rsidRPr="00CE4D05" w:rsidRDefault="00345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368215953"/>
                  <w:placeholder>
                    <w:docPart w:val="AB85ADCBE4514B7FB23D6B8C67662254"/>
                  </w:placeholder>
                  <w15:color w:val="C0C0C0"/>
                  <w15:repeatingSectionItem/>
                </w:sdtPr>
                <w:sdtContent>
                  <w:p w14:paraId="04C55E52" w14:textId="77777777" w:rsidR="003452D9" w:rsidRPr="00CE4D05" w:rsidRDefault="00F02FF5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MR. GADASU</w:t>
                    </w:r>
                  </w:p>
                  <w:p w14:paraId="22C01ABA" w14:textId="77777777" w:rsidR="003452D9" w:rsidRPr="00CE4D05" w:rsidRDefault="00F02FF5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GITPLUS ORGANIZATION, ACCRA</w:t>
                    </w:r>
                  </w:p>
                  <w:p w14:paraId="3ECE081E" w14:textId="77777777" w:rsidR="00F02FF5" w:rsidRPr="00CE4D05" w:rsidRDefault="00F02FF5" w:rsidP="00F02FF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0243913077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1051649207"/>
                  <w:placeholder>
                    <w:docPart w:val="DFD8B0CDE1C546A9BB3D6B13B1D60D50"/>
                  </w:placeholder>
                  <w15:color w:val="C0C0C0"/>
                  <w15:repeatingSectionItem/>
                </w:sdtPr>
                <w:sdtContent>
                  <w:p w14:paraId="011A49BC" w14:textId="77777777" w:rsidR="00F02FF5" w:rsidRPr="00CE4D05" w:rsidRDefault="00F02FF5" w:rsidP="00F02FF5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MISS HANNAH DANQUAH</w:t>
                    </w:r>
                  </w:p>
                  <w:p w14:paraId="688B54D0" w14:textId="77777777" w:rsidR="00F02FF5" w:rsidRPr="00CE4D05" w:rsidRDefault="00F02FF5" w:rsidP="00F02FF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HOLY ROSARY R/C SCHOOL, ADENTAN</w:t>
                    </w:r>
                  </w:p>
                  <w:p w14:paraId="44418D26" w14:textId="77777777" w:rsidR="00F02FF5" w:rsidRPr="00CE4D05" w:rsidRDefault="00F02FF5" w:rsidP="00F02FF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0246322388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437895778"/>
                  <w:placeholder>
                    <w:docPart w:val="92C64D812A0C42F48F8EDF48F52540AF"/>
                  </w:placeholder>
                  <w15:color w:val="C0C0C0"/>
                  <w15:repeatingSectionItem/>
                </w:sdtPr>
                <w:sdtContent>
                  <w:p w14:paraId="21D0CB17" w14:textId="77777777" w:rsidR="00F02FF5" w:rsidRPr="00CE4D05" w:rsidRDefault="00F02FF5" w:rsidP="00F02FF5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MISS JOAN DZANDU</w:t>
                    </w:r>
                  </w:p>
                  <w:p w14:paraId="620BF47D" w14:textId="77777777" w:rsidR="00F02FF5" w:rsidRPr="00CE4D05" w:rsidRDefault="00F02FF5" w:rsidP="00F02FF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HOLY ROSARY R/C SCHOOL, ADENTAN</w:t>
                    </w:r>
                  </w:p>
                  <w:p w14:paraId="7FAF5605" w14:textId="77777777" w:rsidR="00F02FF5" w:rsidRPr="00CE4D05" w:rsidRDefault="00F02FF5" w:rsidP="00F02FF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0594164024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601185467"/>
                  <w:placeholder>
                    <w:docPart w:val="1DEDCA25997A4B07A69FB9F23D176C17"/>
                  </w:placeholder>
                  <w15:color w:val="C0C0C0"/>
                  <w15:repeatingSectionItem/>
                </w:sdtPr>
                <w:sdtContent>
                  <w:p w14:paraId="0A1BF1BD" w14:textId="77777777" w:rsidR="00F02FF5" w:rsidRPr="00CE4D05" w:rsidRDefault="00F02FF5" w:rsidP="00F02FF5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mr. samuel</w:t>
                    </w:r>
                  </w:p>
                  <w:p w14:paraId="6D15898B" w14:textId="77777777" w:rsidR="00F02FF5" w:rsidRPr="00CE4D05" w:rsidRDefault="007E0706" w:rsidP="005F36A0">
                    <w:pPr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OYIBI PRAISE CONGREGATION</w:t>
                    </w:r>
                  </w:p>
                  <w:p w14:paraId="6E4A87F0" w14:textId="77777777" w:rsidR="003452D9" w:rsidRPr="00CE4D05" w:rsidRDefault="007E0706" w:rsidP="005F36A0">
                    <w:pPr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E4D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+233 263184740</w:t>
                    </w:r>
                  </w:p>
                </w:sdtContent>
              </w:sdt>
            </w:sdtContent>
          </w:sdt>
        </w:tc>
      </w:tr>
    </w:tbl>
    <w:p w14:paraId="16431926" w14:textId="77777777" w:rsidR="003452D9" w:rsidRPr="00CE4D05" w:rsidRDefault="003452D9">
      <w:pPr>
        <w:rPr>
          <w:rFonts w:ascii="Times New Roman" w:hAnsi="Times New Roman" w:cs="Times New Roman"/>
          <w:sz w:val="24"/>
          <w:szCs w:val="24"/>
        </w:rPr>
      </w:pPr>
    </w:p>
    <w:sectPr w:rsidR="003452D9" w:rsidRPr="00CE4D05" w:rsidSect="00787A21">
      <w:footerReference w:type="default" r:id="rId11"/>
      <w:pgSz w:w="12240" w:h="15840" w:code="1"/>
      <w:pgMar w:top="1080" w:right="1080" w:bottom="1080" w:left="135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D43D6" w14:textId="77777777" w:rsidR="00787A21" w:rsidRDefault="00787A21">
      <w:pPr>
        <w:spacing w:before="0" w:after="0" w:line="240" w:lineRule="auto"/>
      </w:pPr>
      <w:r>
        <w:separator/>
      </w:r>
    </w:p>
  </w:endnote>
  <w:endnote w:type="continuationSeparator" w:id="0">
    <w:p w14:paraId="33A6C3D8" w14:textId="77777777" w:rsidR="00787A21" w:rsidRDefault="00787A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7068B" w14:textId="77777777" w:rsidR="003452D9" w:rsidRDefault="009F1B8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80E7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8AD10" w14:textId="77777777" w:rsidR="00787A21" w:rsidRDefault="00787A21">
      <w:pPr>
        <w:spacing w:before="0" w:after="0" w:line="240" w:lineRule="auto"/>
      </w:pPr>
      <w:r>
        <w:separator/>
      </w:r>
    </w:p>
  </w:footnote>
  <w:footnote w:type="continuationSeparator" w:id="0">
    <w:p w14:paraId="60BB0030" w14:textId="77777777" w:rsidR="00787A21" w:rsidRDefault="00787A2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6E32"/>
      </v:shape>
    </w:pict>
  </w:numPicBullet>
  <w:abstractNum w:abstractNumId="0" w15:restartNumberingAfterBreak="0">
    <w:nsid w:val="0A5D3E30"/>
    <w:multiLevelType w:val="hybridMultilevel"/>
    <w:tmpl w:val="E6ACFE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0DE2"/>
    <w:multiLevelType w:val="hybridMultilevel"/>
    <w:tmpl w:val="4F6C50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16BF5"/>
    <w:multiLevelType w:val="hybridMultilevel"/>
    <w:tmpl w:val="810286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81D0D"/>
    <w:multiLevelType w:val="hybridMultilevel"/>
    <w:tmpl w:val="4A60B5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27237"/>
    <w:multiLevelType w:val="hybridMultilevel"/>
    <w:tmpl w:val="46325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23340"/>
    <w:multiLevelType w:val="hybridMultilevel"/>
    <w:tmpl w:val="37CC07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D17C8"/>
    <w:multiLevelType w:val="hybridMultilevel"/>
    <w:tmpl w:val="9670E3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168EB"/>
    <w:multiLevelType w:val="hybridMultilevel"/>
    <w:tmpl w:val="790651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07D56"/>
    <w:multiLevelType w:val="hybridMultilevel"/>
    <w:tmpl w:val="5D5CEE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56B64"/>
    <w:multiLevelType w:val="hybridMultilevel"/>
    <w:tmpl w:val="E2AA3B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41A60"/>
    <w:multiLevelType w:val="hybridMultilevel"/>
    <w:tmpl w:val="0F1CF0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047958">
    <w:abstractNumId w:val="2"/>
  </w:num>
  <w:num w:numId="2" w16cid:durableId="1598324437">
    <w:abstractNumId w:val="9"/>
  </w:num>
  <w:num w:numId="3" w16cid:durableId="1479297728">
    <w:abstractNumId w:val="3"/>
  </w:num>
  <w:num w:numId="4" w16cid:durableId="838085003">
    <w:abstractNumId w:val="10"/>
  </w:num>
  <w:num w:numId="5" w16cid:durableId="792745779">
    <w:abstractNumId w:val="0"/>
  </w:num>
  <w:num w:numId="6" w16cid:durableId="1489010392">
    <w:abstractNumId w:val="7"/>
  </w:num>
  <w:num w:numId="7" w16cid:durableId="226770283">
    <w:abstractNumId w:val="5"/>
  </w:num>
  <w:num w:numId="8" w16cid:durableId="244340645">
    <w:abstractNumId w:val="1"/>
  </w:num>
  <w:num w:numId="9" w16cid:durableId="1148397862">
    <w:abstractNumId w:val="4"/>
  </w:num>
  <w:num w:numId="10" w16cid:durableId="729841154">
    <w:abstractNumId w:val="6"/>
  </w:num>
  <w:num w:numId="11" w16cid:durableId="5198578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AB6"/>
    <w:rsid w:val="001635C8"/>
    <w:rsid w:val="001722DC"/>
    <w:rsid w:val="001A5AB6"/>
    <w:rsid w:val="001B0F12"/>
    <w:rsid w:val="00213424"/>
    <w:rsid w:val="00221EF6"/>
    <w:rsid w:val="002612AD"/>
    <w:rsid w:val="003452D9"/>
    <w:rsid w:val="00380E70"/>
    <w:rsid w:val="003A237B"/>
    <w:rsid w:val="003A4E48"/>
    <w:rsid w:val="004670F4"/>
    <w:rsid w:val="0052016A"/>
    <w:rsid w:val="00594530"/>
    <w:rsid w:val="005A35B1"/>
    <w:rsid w:val="005E7E32"/>
    <w:rsid w:val="005F36A0"/>
    <w:rsid w:val="00726DD3"/>
    <w:rsid w:val="00787A21"/>
    <w:rsid w:val="00795ACD"/>
    <w:rsid w:val="007C2468"/>
    <w:rsid w:val="007E0706"/>
    <w:rsid w:val="00974755"/>
    <w:rsid w:val="009F1B85"/>
    <w:rsid w:val="00B079CD"/>
    <w:rsid w:val="00BC6567"/>
    <w:rsid w:val="00CE4D05"/>
    <w:rsid w:val="00D00134"/>
    <w:rsid w:val="00D660BD"/>
    <w:rsid w:val="00E648A1"/>
    <w:rsid w:val="00F02FF5"/>
    <w:rsid w:val="00FE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4487B"/>
  <w15:chartTrackingRefBased/>
  <w15:docId w15:val="{F5BFA200-560D-46AC-8406-CF253B0F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7C2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2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C9685C495614A45858F3D895CBE7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BC4B-CF3F-44CE-A327-C380319C5EA0}"/>
      </w:docPartPr>
      <w:docPartBody>
        <w:p w:rsidR="00F622A9" w:rsidRDefault="00A53122">
          <w:pPr>
            <w:pStyle w:val="7C9685C495614A45858F3D895CBE7466"/>
          </w:pPr>
          <w:r>
            <w:t>[Street Address]</w:t>
          </w:r>
        </w:p>
      </w:docPartBody>
    </w:docPart>
    <w:docPart>
      <w:docPartPr>
        <w:name w:val="DDA50BA639A64BA18ADFC3DB3316F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21BE5-C4C5-4775-A31F-736284928DE3}"/>
      </w:docPartPr>
      <w:docPartBody>
        <w:p w:rsidR="00F622A9" w:rsidRDefault="00A53122">
          <w:pPr>
            <w:pStyle w:val="DDA50BA639A64BA18ADFC3DB3316F824"/>
          </w:pPr>
          <w:r>
            <w:t>[Telephone]</w:t>
          </w:r>
        </w:p>
      </w:docPartBody>
    </w:docPart>
    <w:docPart>
      <w:docPartPr>
        <w:name w:val="C6BED30B73F34C0EA058E161649E1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A36A3-0D13-431B-AFF1-A5AE61F031B1}"/>
      </w:docPartPr>
      <w:docPartBody>
        <w:p w:rsidR="00F622A9" w:rsidRDefault="00A53122">
          <w:pPr>
            <w:pStyle w:val="C6BED30B73F34C0EA058E161649E120A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F62B8110E25742F8B9FFC265EEEC0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CD1E0-54F0-422A-A63A-3DFF25C166FB}"/>
      </w:docPartPr>
      <w:docPartBody>
        <w:p w:rsidR="00F622A9" w:rsidRDefault="00A53122">
          <w:pPr>
            <w:pStyle w:val="F62B8110E25742F8B9FFC265EEEC08E5"/>
          </w:pPr>
          <w:r>
            <w:t>[Your Name]</w:t>
          </w:r>
        </w:p>
      </w:docPartBody>
    </w:docPart>
    <w:docPart>
      <w:docPartPr>
        <w:name w:val="AB85ADCBE4514B7FB23D6B8C67662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F383C-4B7C-42AA-AC6E-AC921670F038}"/>
      </w:docPartPr>
      <w:docPartBody>
        <w:p w:rsidR="00F622A9" w:rsidRDefault="00A53122">
          <w:pPr>
            <w:pStyle w:val="AB85ADCBE4514B7FB23D6B8C6766225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FBA4076F0F48008029FCC2F4B94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EB023-7C84-49D4-9510-9065CC1A5FF7}"/>
      </w:docPartPr>
      <w:docPartBody>
        <w:p w:rsidR="00F622A9" w:rsidRDefault="009A5AC1" w:rsidP="009A5AC1">
          <w:pPr>
            <w:pStyle w:val="A7FBA4076F0F48008029FCC2F4B94D3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25D973C58054C6897B4FC2DAA1DC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AC72-5DDC-42E5-A878-6E4786E7F6F8}"/>
      </w:docPartPr>
      <w:docPartBody>
        <w:p w:rsidR="00F622A9" w:rsidRDefault="009A5AC1" w:rsidP="009A5AC1">
          <w:pPr>
            <w:pStyle w:val="F25D973C58054C6897B4FC2DAA1DC53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0C834EFB7DE42DBA469D6DED265F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02C70-053A-4BE8-A081-D84DD90DDEA7}"/>
      </w:docPartPr>
      <w:docPartBody>
        <w:p w:rsidR="00F622A9" w:rsidRDefault="009A5AC1" w:rsidP="009A5AC1">
          <w:pPr>
            <w:pStyle w:val="80C834EFB7DE42DBA469D6DED265F76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606EC5BEF0D49C488AA8A100E966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26C30-1066-4200-99CE-061E275DF35D}"/>
      </w:docPartPr>
      <w:docPartBody>
        <w:p w:rsidR="00F622A9" w:rsidRDefault="009A5AC1" w:rsidP="009A5AC1">
          <w:pPr>
            <w:pStyle w:val="D606EC5BEF0D49C488AA8A100E9663D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F289B2A144C4775BBF9DA34EB176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DDEF0-4169-45A5-B80A-53605DEC8ECA}"/>
      </w:docPartPr>
      <w:docPartBody>
        <w:p w:rsidR="00F622A9" w:rsidRDefault="009A5AC1" w:rsidP="009A5AC1">
          <w:pPr>
            <w:pStyle w:val="8F289B2A144C4775BBF9DA34EB17635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D8B0CDE1C546A9BB3D6B13B1D60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4E2A6-3D93-4A72-9A00-E5D3D2E4DCAA}"/>
      </w:docPartPr>
      <w:docPartBody>
        <w:p w:rsidR="00F622A9" w:rsidRDefault="009A5AC1" w:rsidP="009A5AC1">
          <w:pPr>
            <w:pStyle w:val="DFD8B0CDE1C546A9BB3D6B13B1D60D5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C64D812A0C42F48F8EDF48F5254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92AD9-5AC9-4DB7-8BBA-B172906F00E3}"/>
      </w:docPartPr>
      <w:docPartBody>
        <w:p w:rsidR="00F622A9" w:rsidRDefault="009A5AC1" w:rsidP="009A5AC1">
          <w:pPr>
            <w:pStyle w:val="92C64D812A0C42F48F8EDF48F52540A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DEDCA25997A4B07A69FB9F23D176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D801-FB72-4ABC-B8A4-886CBE76CF0D}"/>
      </w:docPartPr>
      <w:docPartBody>
        <w:p w:rsidR="00F622A9" w:rsidRDefault="009A5AC1" w:rsidP="009A5AC1">
          <w:pPr>
            <w:pStyle w:val="1DEDCA25997A4B07A69FB9F23D176C1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92E453C55B405DA8CF560DE6194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245EC-C081-444A-A6E0-42E3C2F2CDE2}"/>
      </w:docPartPr>
      <w:docPartBody>
        <w:p w:rsidR="00F64FC0" w:rsidRDefault="00F622A9" w:rsidP="00F622A9">
          <w:pPr>
            <w:pStyle w:val="6B92E453C55B405DA8CF560DE619484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D03CEEA58A94AE1BC73C98309CEE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3CC30-9204-4873-A6E2-987A74557E6D}"/>
      </w:docPartPr>
      <w:docPartBody>
        <w:p w:rsidR="00000000" w:rsidRDefault="003F6426" w:rsidP="003F6426">
          <w:pPr>
            <w:pStyle w:val="1D03CEEA58A94AE1BC73C98309CEE0B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B6DADC881314E4DAA7A96C18F8D3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3B86E-A936-4A81-BD68-21AD06CBA62C}"/>
      </w:docPartPr>
      <w:docPartBody>
        <w:p w:rsidR="00000000" w:rsidRDefault="003F6426" w:rsidP="003F6426">
          <w:pPr>
            <w:pStyle w:val="5B6DADC881314E4DAA7A96C18F8D35D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AC1"/>
    <w:rsid w:val="003F6426"/>
    <w:rsid w:val="00642B45"/>
    <w:rsid w:val="009A5AC1"/>
    <w:rsid w:val="00A53122"/>
    <w:rsid w:val="00D92493"/>
    <w:rsid w:val="00E36901"/>
    <w:rsid w:val="00F622A9"/>
    <w:rsid w:val="00F6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685C495614A45858F3D895CBE7466">
    <w:name w:val="7C9685C495614A45858F3D895CBE7466"/>
  </w:style>
  <w:style w:type="paragraph" w:customStyle="1" w:styleId="56E5D9C9D8844F62968AA06FE1FD7412">
    <w:name w:val="56E5D9C9D8844F62968AA06FE1FD7412"/>
  </w:style>
  <w:style w:type="paragraph" w:customStyle="1" w:styleId="DDA50BA639A64BA18ADFC3DB3316F824">
    <w:name w:val="DDA50BA639A64BA18ADFC3DB3316F824"/>
  </w:style>
  <w:style w:type="paragraph" w:customStyle="1" w:styleId="4989E644F3214C01917E8355E645A834">
    <w:name w:val="4989E644F3214C01917E8355E645A834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C6BED30B73F34C0EA058E161649E120A">
    <w:name w:val="C6BED30B73F34C0EA058E161649E120A"/>
  </w:style>
  <w:style w:type="paragraph" w:customStyle="1" w:styleId="F62B8110E25742F8B9FFC265EEEC08E5">
    <w:name w:val="F62B8110E25742F8B9FFC265EEEC08E5"/>
  </w:style>
  <w:style w:type="paragraph" w:customStyle="1" w:styleId="E1A13F1EB5EA437DA344DBE0D1A766D0">
    <w:name w:val="E1A13F1EB5EA437DA344DBE0D1A766D0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933CFE563C4945D882687A9047134B8D">
    <w:name w:val="933CFE563C4945D882687A9047134B8D"/>
  </w:style>
  <w:style w:type="character" w:styleId="PlaceholderText">
    <w:name w:val="Placeholder Text"/>
    <w:basedOn w:val="DefaultParagraphFont"/>
    <w:uiPriority w:val="99"/>
    <w:semiHidden/>
    <w:rsid w:val="003F6426"/>
    <w:rPr>
      <w:color w:val="808080"/>
    </w:rPr>
  </w:style>
  <w:style w:type="paragraph" w:customStyle="1" w:styleId="AB85ADCBE4514B7FB23D6B8C67662254">
    <w:name w:val="AB85ADCBE4514B7FB23D6B8C67662254"/>
  </w:style>
  <w:style w:type="paragraph" w:customStyle="1" w:styleId="C1A59B272EAA4C2D9238D5F95F4284B6">
    <w:name w:val="C1A59B272EAA4C2D9238D5F95F4284B6"/>
  </w:style>
  <w:style w:type="paragraph" w:customStyle="1" w:styleId="A23F9FCFADF24789878BF985E920C768">
    <w:name w:val="A23F9FCFADF24789878BF985E920C768"/>
  </w:style>
  <w:style w:type="paragraph" w:customStyle="1" w:styleId="C8F6D25E484B4B9DB8607276054AF9BB">
    <w:name w:val="C8F6D25E484B4B9DB8607276054AF9BB"/>
  </w:style>
  <w:style w:type="paragraph" w:customStyle="1" w:styleId="D62DCA118C734AE083A88C7039CBE081">
    <w:name w:val="D62DCA118C734AE083A88C7039CBE081"/>
  </w:style>
  <w:style w:type="paragraph" w:customStyle="1" w:styleId="C0D6194A2ED94821880DA7DEF0A0F941">
    <w:name w:val="C0D6194A2ED94821880DA7DEF0A0F941"/>
  </w:style>
  <w:style w:type="paragraph" w:customStyle="1" w:styleId="4DE69885CB754AADBD1F624FF21322A3">
    <w:name w:val="4DE69885CB754AADBD1F624FF21322A3"/>
  </w:style>
  <w:style w:type="paragraph" w:customStyle="1" w:styleId="CE5A763CF32B4526BF20D072043E48A2">
    <w:name w:val="CE5A763CF32B4526BF20D072043E48A2"/>
  </w:style>
  <w:style w:type="paragraph" w:customStyle="1" w:styleId="4B97B73CAC3C41AAAB33D864298CC659">
    <w:name w:val="4B97B73CAC3C41AAAB33D864298CC659"/>
  </w:style>
  <w:style w:type="paragraph" w:customStyle="1" w:styleId="DBEE426BA88A42D5B0AC307697AABAB8">
    <w:name w:val="DBEE426BA88A42D5B0AC307697AABAB8"/>
  </w:style>
  <w:style w:type="paragraph" w:customStyle="1" w:styleId="3B5C54AC2A8049ACB96DB7C0FF683AA9">
    <w:name w:val="3B5C54AC2A8049ACB96DB7C0FF683AA9"/>
  </w:style>
  <w:style w:type="paragraph" w:customStyle="1" w:styleId="A7FBA4076F0F48008029FCC2F4B94D36">
    <w:name w:val="A7FBA4076F0F48008029FCC2F4B94D36"/>
    <w:rsid w:val="009A5AC1"/>
  </w:style>
  <w:style w:type="paragraph" w:customStyle="1" w:styleId="F25D973C58054C6897B4FC2DAA1DC53D">
    <w:name w:val="F25D973C58054C6897B4FC2DAA1DC53D"/>
    <w:rsid w:val="009A5AC1"/>
  </w:style>
  <w:style w:type="paragraph" w:customStyle="1" w:styleId="80C834EFB7DE42DBA469D6DED265F76D">
    <w:name w:val="80C834EFB7DE42DBA469D6DED265F76D"/>
    <w:rsid w:val="009A5AC1"/>
  </w:style>
  <w:style w:type="paragraph" w:customStyle="1" w:styleId="D606EC5BEF0D49C488AA8A100E9663D2">
    <w:name w:val="D606EC5BEF0D49C488AA8A100E9663D2"/>
    <w:rsid w:val="009A5AC1"/>
  </w:style>
  <w:style w:type="paragraph" w:customStyle="1" w:styleId="45A2829824A24DFB8837E6818D6C0E28">
    <w:name w:val="45A2829824A24DFB8837E6818D6C0E28"/>
    <w:rsid w:val="009A5AC1"/>
  </w:style>
  <w:style w:type="paragraph" w:customStyle="1" w:styleId="8F289B2A144C4775BBF9DA34EB176351">
    <w:name w:val="8F289B2A144C4775BBF9DA34EB176351"/>
    <w:rsid w:val="009A5AC1"/>
  </w:style>
  <w:style w:type="paragraph" w:customStyle="1" w:styleId="DFD8B0CDE1C546A9BB3D6B13B1D60D50">
    <w:name w:val="DFD8B0CDE1C546A9BB3D6B13B1D60D50"/>
    <w:rsid w:val="009A5AC1"/>
  </w:style>
  <w:style w:type="paragraph" w:customStyle="1" w:styleId="92C64D812A0C42F48F8EDF48F52540AF">
    <w:name w:val="92C64D812A0C42F48F8EDF48F52540AF"/>
    <w:rsid w:val="009A5AC1"/>
  </w:style>
  <w:style w:type="paragraph" w:customStyle="1" w:styleId="3DCD271C7F26479AB8F7C6C53D46A8AD">
    <w:name w:val="3DCD271C7F26479AB8F7C6C53D46A8AD"/>
    <w:rsid w:val="009A5AC1"/>
  </w:style>
  <w:style w:type="paragraph" w:customStyle="1" w:styleId="1DEDCA25997A4B07A69FB9F23D176C17">
    <w:name w:val="1DEDCA25997A4B07A69FB9F23D176C17"/>
    <w:rsid w:val="009A5AC1"/>
  </w:style>
  <w:style w:type="paragraph" w:customStyle="1" w:styleId="6B92E453C55B405DA8CF560DE619484B">
    <w:name w:val="6B92E453C55B405DA8CF560DE619484B"/>
    <w:rsid w:val="00F622A9"/>
  </w:style>
  <w:style w:type="paragraph" w:customStyle="1" w:styleId="179A12B6D61740C5A56229BA7473A105">
    <w:name w:val="179A12B6D61740C5A56229BA7473A105"/>
    <w:rsid w:val="003F6426"/>
    <w:rPr>
      <w:kern w:val="2"/>
      <w14:ligatures w14:val="standardContextual"/>
    </w:rPr>
  </w:style>
  <w:style w:type="paragraph" w:customStyle="1" w:styleId="1D03CEEA58A94AE1BC73C98309CEE0BA">
    <w:name w:val="1D03CEEA58A94AE1BC73C98309CEE0BA"/>
    <w:rsid w:val="003F6426"/>
    <w:rPr>
      <w:kern w:val="2"/>
      <w14:ligatures w14:val="standardContextual"/>
    </w:rPr>
  </w:style>
  <w:style w:type="paragraph" w:customStyle="1" w:styleId="6F183EE33C364DE185D3BA53F6D13F81">
    <w:name w:val="6F183EE33C364DE185D3BA53F6D13F81"/>
    <w:rsid w:val="003F6426"/>
    <w:rPr>
      <w:kern w:val="2"/>
      <w14:ligatures w14:val="standardContextual"/>
    </w:rPr>
  </w:style>
  <w:style w:type="paragraph" w:customStyle="1" w:styleId="3D97B66DD33D44C5BEEB470B51891CCB">
    <w:name w:val="3D97B66DD33D44C5BEEB470B51891CCB"/>
    <w:rsid w:val="003F6426"/>
    <w:rPr>
      <w:kern w:val="2"/>
      <w14:ligatures w14:val="standardContextual"/>
    </w:rPr>
  </w:style>
  <w:style w:type="paragraph" w:customStyle="1" w:styleId="5B6DADC881314E4DAA7A96C18F8D35D2">
    <w:name w:val="5B6DADC881314E4DAA7A96C18F8D35D2"/>
    <w:rsid w:val="003F642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OLD AYENSU ESTATE, OYIBI, F12</CompanyAddress>
  <CompanyPhone>+233 204242615</CompanyPhone>
  <CompanyFax/>
  <CompanyEmail>kelvindampson17@gmail.com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172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dampson Kelvin</dc:creator>
  <cp:keywords/>
  <cp:lastModifiedBy>Kelvin Dampson</cp:lastModifiedBy>
  <cp:revision>16</cp:revision>
  <dcterms:created xsi:type="dcterms:W3CDTF">2023-09-22T16:17:00Z</dcterms:created>
  <dcterms:modified xsi:type="dcterms:W3CDTF">2024-03-18T07:26:00Z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